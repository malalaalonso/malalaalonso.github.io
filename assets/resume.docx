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1F1C" w:rsidRDefault="000D0D2B">
      <w:pPr>
        <w:pStyle w:val="Name"/>
      </w:pPr>
      <w:r>
        <w:t>Maria laura</w:t>
      </w:r>
    </w:p>
    <w:p w:rsidR="000D0D2B" w:rsidRDefault="000D0D2B">
      <w:pPr>
        <w:pStyle w:val="Name"/>
      </w:pPr>
      <w:r>
        <w:t xml:space="preserve">Alonso </w:t>
      </w:r>
    </w:p>
    <w:p w:rsidR="00BC1F1C" w:rsidRDefault="000D0D2B" w:rsidP="000D0D2B">
      <w:pPr>
        <w:pStyle w:val="ContactInfo"/>
        <w:spacing w:line="480" w:lineRule="auto"/>
      </w:pPr>
      <w:r>
        <w:t>+1 305-979-1487 | malalaalonso@stu.aii.edu</w:t>
      </w:r>
    </w:p>
    <w:p w:rsidR="00BC1F1C" w:rsidRDefault="00C35466">
      <w:pPr>
        <w:pStyle w:val="Heading1"/>
      </w:pPr>
      <w:sdt>
        <w:sdtPr>
          <w:id w:val="-819804518"/>
          <w:placeholder>
            <w:docPart w:val="97D44E4F5390954DA599DC47691603E7"/>
          </w:placeholder>
          <w:temporary/>
          <w:showingPlcHdr/>
          <w15:appearance w15:val="hidden"/>
        </w:sdtPr>
        <w:sdtEndPr/>
        <w:sdtContent>
          <w:r>
            <w:t>Skills Summary</w:t>
          </w:r>
        </w:sdtContent>
      </w:sdt>
    </w:p>
    <w:p w:rsidR="00586AB3" w:rsidRDefault="00586AB3" w:rsidP="00586AB3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 w:rsidRPr="00586AB3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fldChar w:fldCharType="begin"/>
      </w:r>
      <w:r w:rsidRPr="00586AB3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instrText xml:space="preserve"> INCLUDEPICTURE "https://i2.wp.com/brogramador.com/wp-content/uploads/2017/10/illustrator.png?fit=600%2C600&amp;ssl=1" \* MERGEFORMATINET </w:instrText>
      </w:r>
      <w:r w:rsidRPr="00586AB3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fldChar w:fldCharType="separate"/>
      </w:r>
      <w:r w:rsidRPr="00586AB3"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en-US"/>
        </w:rPr>
        <w:drawing>
          <wp:inline distT="0" distB="0" distL="0" distR="0">
            <wp:extent cx="278296" cy="278296"/>
            <wp:effectExtent l="0" t="0" r="1270" b="1270"/>
            <wp:docPr id="1" name="Picture 1" descr="Resultado de imagen para adobe illustrator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adobe illustrator 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9" cy="29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6AB3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fldChar w:fldCharType="end"/>
      </w:r>
      <w:r w:rsidRPr="00586AB3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drawing>
          <wp:inline distT="0" distB="0" distL="0" distR="0" wp14:anchorId="3D057185" wp14:editId="11AE8213">
            <wp:extent cx="1498600" cy="6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B3" w:rsidRPr="00586AB3" w:rsidRDefault="00586AB3" w:rsidP="00586AB3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>
            <wp:extent cx="278130" cy="278130"/>
            <wp:effectExtent l="0" t="0" r="1270" b="1270"/>
            <wp:docPr id="8" name="Picture 8" descr="/var/folders/bj/6wbgws8153s91mgjb2cwn8080000gn/T/com.microsoft.Word/Content.MSO/EE621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bj/6wbgws8153s91mgjb2cwn8080000gn/T/com.microsoft.Word/Content.MSO/EE62140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74" cy="29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D27" w:rsidRPr="00663D27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drawing>
          <wp:inline distT="0" distB="0" distL="0" distR="0" wp14:anchorId="4CB1DA1C" wp14:editId="21F35DE7">
            <wp:extent cx="1498600" cy="6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B3" w:rsidRPr="00586AB3" w:rsidRDefault="00663D27" w:rsidP="00586AB3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6EFC8D87" wp14:editId="69CE628F">
            <wp:extent cx="278130" cy="278130"/>
            <wp:effectExtent l="0" t="0" r="1270" b="1270"/>
            <wp:docPr id="12" name="Picture 12" descr="/var/folders/bj/6wbgws8153s91mgjb2cwn8080000gn/T/com.microsoft.Word/Content.MSO/5EB8C4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bj/6wbgws8153s91mgjb2cwn8080000gn/T/com.microsoft.Word/Content.MSO/5EB8C47A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21" cy="28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D27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drawing>
          <wp:inline distT="0" distB="0" distL="0" distR="0" wp14:anchorId="6DDCB19C" wp14:editId="46969E37">
            <wp:extent cx="1498600" cy="6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1C" w:rsidRDefault="00663D27" w:rsidP="00586AB3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 w:rsidRPr="00586AB3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fldChar w:fldCharType="begin"/>
      </w:r>
      <w:r w:rsidRPr="00586AB3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instrText xml:space="preserve"> INCLUDEPICTURE "https://www.lifewire.com/thmb/pcZ4gn74zXMJxWJPuZQvLYLGcxg=/2000x2000/filters:fill(auto,1)/Adobe_InDesign_CC_icon.svg1-5a5c2eb047c2660037cd6ef6.png" \* MERGEFORMATINET </w:instrText>
      </w:r>
      <w:r w:rsidRPr="00586AB3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fldChar w:fldCharType="separate"/>
      </w:r>
      <w:r w:rsidRPr="00586AB3"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en-US"/>
        </w:rPr>
        <w:drawing>
          <wp:inline distT="0" distB="0" distL="0" distR="0" wp14:anchorId="59644D30" wp14:editId="77F208C5">
            <wp:extent cx="268357" cy="268357"/>
            <wp:effectExtent l="0" t="0" r="0" b="0"/>
            <wp:docPr id="10" name="Picture 10" descr="Resultado de imagen para adobe indesig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adobe indesign logo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02" cy="27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6AB3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fldChar w:fldCharType="end"/>
      </w:r>
      <w:r w:rsidRPr="00663D27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drawing>
          <wp:inline distT="0" distB="0" distL="0" distR="0" wp14:anchorId="1395B3DB" wp14:editId="71219A6B">
            <wp:extent cx="1498600" cy="6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B3" w:rsidRDefault="00586AB3" w:rsidP="00586AB3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>
            <wp:extent cx="278296" cy="278296"/>
            <wp:effectExtent l="0" t="0" r="1270" b="1270"/>
            <wp:docPr id="13" name="Picture 13" descr="/var/folders/bj/6wbgws8153s91mgjb2cwn8080000gn/T/com.microsoft.Word/Content.MSO/DF5EF2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var/folders/bj/6wbgws8153s91mgjb2cwn8080000gn/T/com.microsoft.Word/Content.MSO/DF5EF298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03" cy="28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D27" w:rsidRPr="00663D27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drawing>
          <wp:inline distT="0" distB="0" distL="0" distR="0" wp14:anchorId="2EDD9BAD" wp14:editId="435FD185">
            <wp:extent cx="1498600" cy="6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B3" w:rsidRPr="00586AB3" w:rsidRDefault="00586AB3" w:rsidP="00586AB3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>
            <wp:extent cx="278296" cy="278296"/>
            <wp:effectExtent l="0" t="0" r="1270" b="1270"/>
            <wp:docPr id="14" name="Picture 14" descr="/var/folders/bj/6wbgws8153s91mgjb2cwn8080000gn/T/com.microsoft.Word/Content.MSO/4E362C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ar/folders/bj/6wbgws8153s91mgjb2cwn8080000gn/T/com.microsoft.Word/Content.MSO/4E362C66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81" cy="28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D27" w:rsidRPr="00663D27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drawing>
          <wp:inline distT="0" distB="0" distL="0" distR="0" wp14:anchorId="46E6D24D" wp14:editId="56F2D438">
            <wp:extent cx="1498600" cy="6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C1F1C" w:rsidRDefault="00C35466">
      <w:pPr>
        <w:pStyle w:val="Heading1"/>
      </w:pPr>
      <w:sdt>
        <w:sdtPr>
          <w:id w:val="-1150367223"/>
          <w:placeholder>
            <w:docPart w:val="F05DB6B26757D646A9E76A1C430B3B37"/>
          </w:placeholder>
          <w:temporary/>
          <w:showingPlcHdr/>
          <w15:appearance w15:val="hidden"/>
        </w:sdtPr>
        <w:sdtEndPr/>
        <w:sdtContent>
          <w:r>
            <w:t>Education</w:t>
          </w:r>
        </w:sdtContent>
      </w:sdt>
    </w:p>
    <w:p w:rsidR="00BC1F1C" w:rsidRDefault="000D0D2B">
      <w:r>
        <w:t>High School/ June 2017</w:t>
      </w:r>
    </w:p>
    <w:p w:rsidR="000D0D2B" w:rsidRDefault="000D0D2B">
      <w:r>
        <w:t>I graduated from La Salle School, in Valencia, Venezuela.</w:t>
      </w:r>
    </w:p>
    <w:p w:rsidR="000D0D2B" w:rsidRDefault="000D0D2B"/>
    <w:p w:rsidR="000D0D2B" w:rsidRDefault="000D0D2B">
      <w:r>
        <w:t>University</w:t>
      </w:r>
    </w:p>
    <w:p w:rsidR="000D0D2B" w:rsidRDefault="000D0D2B">
      <w:r>
        <w:t>I started studying Graphic Design in web concentration in Miami International University of Art and Design. Located In 1501 Biscayne Blvd. Suite 100. Miami, FL. 33132.</w:t>
      </w:r>
    </w:p>
    <w:p w:rsidR="00BC1F1C" w:rsidRDefault="00C35466">
      <w:pPr>
        <w:pStyle w:val="Heading1"/>
      </w:pPr>
      <w:sdt>
        <w:sdtPr>
          <w:id w:val="617349259"/>
          <w:placeholder>
            <w:docPart w:val="58E27CD3E72F9544A4E786C9C99FD88F"/>
          </w:placeholder>
          <w:temporary/>
          <w:showingPlcHdr/>
          <w15:appearance w15:val="hidden"/>
        </w:sdtPr>
        <w:sdtEndPr/>
        <w:sdtContent>
          <w:r>
            <w:t>Experience</w:t>
          </w:r>
        </w:sdtContent>
      </w:sdt>
    </w:p>
    <w:p w:rsidR="00BC1F1C" w:rsidRDefault="000D0D2B">
      <w:r>
        <w:t xml:space="preserve">I have worked as a Flamenco dance teacher. </w:t>
      </w:r>
    </w:p>
    <w:p w:rsidR="000D0D2B" w:rsidRDefault="000D0D2B">
      <w:r>
        <w:t>I have worked at a card manufactory in Valencia, Venezuela.</w:t>
      </w:r>
    </w:p>
    <w:p w:rsidR="00BC1F1C" w:rsidRDefault="00BC1F1C">
      <w:pPr>
        <w:pStyle w:val="Heading1"/>
      </w:pPr>
    </w:p>
    <w:p w:rsidR="00BC1F1C" w:rsidRDefault="00BC1F1C"/>
    <w:sectPr w:rsidR="00BC1F1C">
      <w:headerReference w:type="default" r:id="rId18"/>
      <w:footerReference w:type="default" r:id="rId19"/>
      <w:headerReference w:type="first" r:id="rId20"/>
      <w:pgSz w:w="12240" w:h="15840"/>
      <w:pgMar w:top="1152" w:right="1123" w:bottom="1195" w:left="1123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5466" w:rsidRDefault="00C35466">
      <w:pPr>
        <w:spacing w:after="0" w:line="240" w:lineRule="auto"/>
      </w:pPr>
      <w:r>
        <w:separator/>
      </w:r>
    </w:p>
  </w:endnote>
  <w:endnote w:type="continuationSeparator" w:id="0">
    <w:p w:rsidR="00C35466" w:rsidRDefault="00C354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63307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C1F1C" w:rsidRDefault="00C35466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5466" w:rsidRDefault="00C35466">
      <w:pPr>
        <w:spacing w:after="0" w:line="240" w:lineRule="auto"/>
      </w:pPr>
      <w:r>
        <w:separator/>
      </w:r>
    </w:p>
  </w:footnote>
  <w:footnote w:type="continuationSeparator" w:id="0">
    <w:p w:rsidR="00C35466" w:rsidRDefault="00C354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C1F1C" w:rsidRDefault="00C35466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left</wp:align>
              </wp:positionH>
              <wp:positionV relativeFrom="page">
                <wp:align>top</wp:align>
              </wp:positionV>
              <wp:extent cx="3200400" cy="10056322"/>
              <wp:effectExtent l="0" t="0" r="0" b="0"/>
              <wp:wrapNone/>
              <wp:docPr id="4" name="Group 4" title="Background graphic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00400" cy="10056322"/>
                        <a:chOff x="0" y="0"/>
                        <a:chExt cx="3200400" cy="10056322"/>
                      </a:xfrm>
                    </wpg:grpSpPr>
                    <wps:wsp>
                      <wps:cNvPr id="2" name="Rectangle 2"/>
                      <wps:cNvSpPr/>
                      <wps:spPr>
                        <a:xfrm>
                          <a:off x="0" y="0"/>
                          <a:ext cx="3200400" cy="192024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tangle 3"/>
                      <wps:cNvSpPr/>
                      <wps:spPr>
                        <a:xfrm>
                          <a:off x="0" y="9964882"/>
                          <a:ext cx="3200400" cy="9144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41200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group w14:anchorId="379DDE79" id="Group 4" o:spid="_x0000_s1026" alt="Title: Background graphics" style="position:absolute;margin-left:0;margin-top:0;width:252pt;height:791.85pt;z-index:251661312;mso-width-percent:412;mso-height-percent:1000;mso-position-horizontal:left;mso-position-horizontal-relative:margin;mso-position-vertical:top;mso-position-vertical-relative:page;mso-width-percent:412;mso-height-percent:1000" coordsize="32004,1005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">
              <v:rect id="Rectangle 2" o:spid="_x0000_s1027" style="position:absolute;width:32004;height:19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" fillcolor="#4b3a2e [3215]" stroked="f" strokeweight="1pt"/>
              <v:rect id="Rectangle 3" o:spid="_x0000_s1028" style="position:absolute;top:99648;width:32004;height:9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" fillcolor="#4b3a2e [3215]" stroked="f" strokeweight="1pt"/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C1F1C" w:rsidRDefault="00C35466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left</wp:align>
              </wp:positionH>
              <wp:positionV relativeFrom="page">
                <wp:align>top</wp:align>
              </wp:positionV>
              <wp:extent cx="3200400" cy="10056322"/>
              <wp:effectExtent l="0" t="0" r="0" b="0"/>
              <wp:wrapNone/>
              <wp:docPr id="5" name="Group 5" title="Background graphic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00400" cy="10056322"/>
                        <a:chOff x="0" y="0"/>
                        <a:chExt cx="3200400" cy="10056322"/>
                      </a:xfrm>
                    </wpg:grpSpPr>
                    <wps:wsp>
                      <wps:cNvPr id="6" name="Rectangle 6"/>
                      <wps:cNvSpPr/>
                      <wps:spPr>
                        <a:xfrm>
                          <a:off x="0" y="0"/>
                          <a:ext cx="3200400" cy="192024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Rectangle 7"/>
                      <wps:cNvSpPr/>
                      <wps:spPr>
                        <a:xfrm>
                          <a:off x="0" y="9964882"/>
                          <a:ext cx="3200400" cy="9144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41200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group w14:anchorId="28D3A7AC" id="Group 5" o:spid="_x0000_s1026" alt="Title: Background graphics" style="position:absolute;margin-left:0;margin-top:0;width:252pt;height:791.85pt;z-index:251663360;mso-width-percent:412;mso-height-percent:1000;mso-position-horizontal:left;mso-position-horizontal-relative:margin;mso-position-vertical:top;mso-position-vertical-relative:page;mso-width-percent:412;mso-height-percent:1000" coordsize="32004,1005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">
              <v:rect id="Rectangle 6" o:spid="_x0000_s1027" style="position:absolute;width:32004;height:19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" fillcolor="#4b3a2e [3215]" stroked="f" strokeweight="1pt"/>
              <v:rect id="Rectangle 7" o:spid="_x0000_s1028" style="position:absolute;top:99648;width:32004;height:9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" fillcolor="#4b3a2e [3215]" stroked="f" strokeweight="1pt"/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FF442C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028F2F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C4002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ED2B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BB8496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3AEF4D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FA688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BA42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750E6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3D62E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D2B"/>
    <w:rsid w:val="000D0D2B"/>
    <w:rsid w:val="00586AB3"/>
    <w:rsid w:val="00663D27"/>
    <w:rsid w:val="00BC1F1C"/>
    <w:rsid w:val="00C35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2FF825"/>
  <w15:chartTrackingRefBased/>
  <w15:docId w15:val="{DA66DBC7-661B-F04C-93EE-9C005709F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B3A2E" w:themeColor="text2"/>
        <w:sz w:val="22"/>
        <w:szCs w:val="22"/>
        <w:lang w:val="en-US" w:eastAsia="ja-JP" w:bidi="ar-SA"/>
      </w:rPr>
    </w:rPrDefault>
    <w:pPrDefault>
      <w:pPr>
        <w:spacing w:after="6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320" w:after="200"/>
      <w:contextualSpacing/>
      <w:outlineLvl w:val="0"/>
    </w:pPr>
    <w:rPr>
      <w:rFonts w:asciiTheme="majorHAnsi" w:hAnsiTheme="majorHAnsi"/>
      <w:b/>
      <w:spacing w:val="21"/>
      <w:sz w:val="2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20" w:after="80"/>
      <w:contextualSpacing/>
      <w:outlineLvl w:val="1"/>
    </w:pPr>
    <w:rPr>
      <w:rFonts w:asciiTheme="majorHAnsi" w:eastAsiaTheme="majorEastAsia" w:hAnsiTheme="majorHAnsi" w:cstheme="majorBidi"/>
      <w:b/>
      <w:i/>
      <w:spacing w:val="2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3"/>
    </w:pPr>
    <w:rPr>
      <w:rFonts w:asciiTheme="majorHAnsi" w:eastAsiaTheme="majorEastAsia" w:hAnsiTheme="majorHAnsi" w:cstheme="majorBidi"/>
      <w:b/>
      <w:iCs/>
      <w:caps/>
      <w:spacing w:val="2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4"/>
    </w:pPr>
    <w:rPr>
      <w:rFonts w:asciiTheme="majorHAnsi" w:eastAsiaTheme="majorEastAsia" w:hAnsiTheme="majorHAnsi" w:cstheme="majorBidi"/>
      <w:b/>
      <w:spacing w:val="2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spacing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6"/>
    </w:pPr>
    <w:rPr>
      <w:rFonts w:asciiTheme="majorHAnsi" w:eastAsiaTheme="majorEastAsia" w:hAnsiTheme="majorHAnsi" w:cstheme="majorBidi"/>
      <w:iCs/>
      <w:spacing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7"/>
    </w:pPr>
    <w:rPr>
      <w:rFonts w:asciiTheme="majorHAnsi" w:eastAsiaTheme="majorEastAsia" w:hAnsiTheme="majorHAnsi" w:cstheme="majorBidi"/>
      <w:b/>
      <w:color w:val="A6856E" w:themeColor="text2" w:themeTint="99"/>
      <w:spacing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aps/>
      <w:color w:val="A6856E" w:themeColor="text2" w:themeTint="99"/>
      <w:spacing w:val="2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semiHidden/>
    <w:unhideWhenUsed/>
    <w:pPr>
      <w:spacing w:after="240" w:line="240" w:lineRule="auto"/>
      <w:contextualSpacing/>
    </w:pPr>
    <w:rPr>
      <w:rFonts w:asciiTheme="majorHAnsi" w:eastAsiaTheme="majorEastAsia" w:hAnsiTheme="majorHAnsi" w:cstheme="majorBidi"/>
      <w:b/>
      <w:caps/>
      <w:spacing w:val="21"/>
      <w:kern w:val="28"/>
      <w:sz w:val="6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b/>
      <w:caps/>
      <w:spacing w:val="21"/>
      <w:kern w:val="28"/>
      <w:sz w:val="6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pPr>
      <w:numPr>
        <w:ilvl w:val="1"/>
      </w:numPr>
      <w:spacing w:after="960" w:line="240" w:lineRule="auto"/>
      <w:contextualSpacing/>
    </w:pPr>
    <w:rPr>
      <w:rFonts w:eastAsiaTheme="minorEastAsia"/>
      <w:i/>
      <w:spacing w:val="21"/>
      <w:sz w:val="3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b/>
      <w:spacing w:val="21"/>
      <w:sz w:val="26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pacing w:val="21"/>
      <w:sz w:val="26"/>
    </w:rPr>
  </w:style>
  <w:style w:type="character" w:customStyle="1" w:styleId="FooterChar">
    <w:name w:val="Footer Char"/>
    <w:basedOn w:val="DefaultParagraphFont"/>
    <w:link w:val="Footer"/>
    <w:uiPriority w:val="99"/>
    <w:rPr>
      <w:b/>
      <w:spacing w:val="21"/>
      <w:sz w:val="2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i/>
      <w:spacing w:val="21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spacing w:val="2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spacing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pacing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color w:val="A6856E" w:themeColor="text2" w:themeTint="99"/>
      <w:spacing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aps/>
      <w:color w:val="A6856E" w:themeColor="text2" w:themeTint="99"/>
      <w:spacing w:val="21"/>
      <w:sz w:val="20"/>
      <w:szCs w:val="2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21"/>
      <w:sz w:val="3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aps/>
      <w:smallCaps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 w:after="240"/>
      <w:contextualSpacing/>
    </w:pPr>
    <w:rPr>
      <w:i/>
      <w:iCs/>
      <w:sz w:val="32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 w:after="240"/>
      <w:contextualSpacing/>
    </w:pPr>
    <w:rPr>
      <w:b/>
      <w:i/>
      <w:iCs/>
      <w:sz w:val="3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B3A2E" w:themeColor="tex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4B3A2E" w:themeColor="text2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18"/>
      <w:szCs w:val="18"/>
    </w:rPr>
  </w:style>
  <w:style w:type="paragraph" w:customStyle="1" w:styleId="ContactInfo">
    <w:name w:val="Contact Info"/>
    <w:basedOn w:val="Normal"/>
    <w:uiPriority w:val="2"/>
    <w:qFormat/>
    <w:pPr>
      <w:spacing w:after="920"/>
      <w:contextualSpacing/>
    </w:p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B3A2E" w:themeColor="text2"/>
    </w:rPr>
  </w:style>
  <w:style w:type="character" w:styleId="IntenseEmphasis">
    <w:name w:val="Intense Emphasis"/>
    <w:basedOn w:val="DefaultParagraphFont"/>
    <w:uiPriority w:val="21"/>
    <w:semiHidden/>
    <w:unhideWhenUsed/>
    <w:rPr>
      <w:b/>
      <w:i/>
      <w:iCs/>
      <w:color w:val="4B3A2E" w:themeColor="text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ListParagraph">
    <w:name w:val="List Paragraph"/>
    <w:basedOn w:val="Normal"/>
    <w:uiPriority w:val="34"/>
    <w:semiHidden/>
    <w:unhideWhenUsed/>
    <w:qFormat/>
    <w:pPr>
      <w:ind w:left="216" w:hanging="216"/>
      <w:contextualSpacing/>
    </w:pPr>
  </w:style>
  <w:style w:type="paragraph" w:customStyle="1" w:styleId="Name">
    <w:name w:val="Name"/>
    <w:basedOn w:val="Normal"/>
    <w:link w:val="NameChar"/>
    <w:uiPriority w:val="1"/>
    <w:qFormat/>
    <w:pPr>
      <w:spacing w:after="240" w:line="240" w:lineRule="auto"/>
      <w:contextualSpacing/>
    </w:pPr>
    <w:rPr>
      <w:b/>
      <w:caps/>
      <w:spacing w:val="21"/>
      <w:sz w:val="36"/>
    </w:rPr>
  </w:style>
  <w:style w:type="character" w:customStyle="1" w:styleId="NameChar">
    <w:name w:val="Name Char"/>
    <w:basedOn w:val="DefaultParagraphFont"/>
    <w:link w:val="Name"/>
    <w:uiPriority w:val="1"/>
    <w:rPr>
      <w:b/>
      <w:caps/>
      <w:spacing w:val="21"/>
      <w:sz w:val="3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i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iCs/>
      <w:caps/>
      <w:spacing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71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arialauraalonso/Library/Containers/com.microsoft.Word/Data/Library/Application%20Support/Microsoft/Office/16.0/DTS/en-US%7bBA578E3D-4160-9641-B7E7-32A66042CE3F%7d/%7b3FA6F9CF-4F7D-9A4F-B53E-3D2C48EC427C%7dtf10002079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7D44E4F5390954DA599DC47691603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13D30B-DE8B-F541-A572-A911B47274AB}"/>
      </w:docPartPr>
      <w:docPartBody>
        <w:p w:rsidR="00000000" w:rsidRDefault="008B75D5">
          <w:pPr>
            <w:pStyle w:val="97D44E4F5390954DA599DC47691603E7"/>
          </w:pPr>
          <w:r>
            <w:t>Skills Summary</w:t>
          </w:r>
        </w:p>
      </w:docPartBody>
    </w:docPart>
    <w:docPart>
      <w:docPartPr>
        <w:name w:val="F05DB6B26757D646A9E76A1C430B3B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E73625-12D2-764B-B8EE-C785B03D131E}"/>
      </w:docPartPr>
      <w:docPartBody>
        <w:p w:rsidR="00000000" w:rsidRDefault="008B75D5">
          <w:pPr>
            <w:pStyle w:val="F05DB6B26757D646A9E76A1C430B3B37"/>
          </w:pPr>
          <w:r>
            <w:t>Education</w:t>
          </w:r>
        </w:p>
      </w:docPartBody>
    </w:docPart>
    <w:docPart>
      <w:docPartPr>
        <w:name w:val="58E27CD3E72F9544A4E786C9C99FD8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9CFA23-DCC1-C94A-B5AD-D9931AAD0F3E}"/>
      </w:docPartPr>
      <w:docPartBody>
        <w:p w:rsidR="00000000" w:rsidRDefault="008B75D5">
          <w:pPr>
            <w:pStyle w:val="58E27CD3E72F9544A4E786C9C99FD88F"/>
          </w:pPr>
          <w:r>
            <w:t>Experience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5D5"/>
    <w:rsid w:val="008B7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B640EE527AA04D8C967D42BE05BE2D">
    <w:name w:val="B7B640EE527AA04D8C967D42BE05BE2D"/>
  </w:style>
  <w:style w:type="paragraph" w:customStyle="1" w:styleId="752118CFC593214EBE1624B4D71D25BC">
    <w:name w:val="752118CFC593214EBE1624B4D71D25BC"/>
  </w:style>
  <w:style w:type="paragraph" w:customStyle="1" w:styleId="97D44E4F5390954DA599DC47691603E7">
    <w:name w:val="97D44E4F5390954DA599DC47691603E7"/>
  </w:style>
  <w:style w:type="paragraph" w:customStyle="1" w:styleId="0A403AA79E85454F9B75840BDADF59A8">
    <w:name w:val="0A403AA79E85454F9B75840BDADF59A8"/>
  </w:style>
  <w:style w:type="paragraph" w:customStyle="1" w:styleId="F05DB6B26757D646A9E76A1C430B3B37">
    <w:name w:val="F05DB6B26757D646A9E76A1C430B3B37"/>
  </w:style>
  <w:style w:type="paragraph" w:customStyle="1" w:styleId="ACE41E15B2E26747BCC416CA30A0CDA5">
    <w:name w:val="ACE41E15B2E26747BCC416CA30A0CDA5"/>
  </w:style>
  <w:style w:type="paragraph" w:customStyle="1" w:styleId="FCA18F25438DA14C8A04D8E1AE5B3AE8">
    <w:name w:val="FCA18F25438DA14C8A04D8E1AE5B3AE8"/>
  </w:style>
  <w:style w:type="paragraph" w:customStyle="1" w:styleId="58E27CD3E72F9544A4E786C9C99FD88F">
    <w:name w:val="58E27CD3E72F9544A4E786C9C99FD88F"/>
  </w:style>
  <w:style w:type="paragraph" w:customStyle="1" w:styleId="BEE9140A4EDBE64984C6250626A2C20D">
    <w:name w:val="BEE9140A4EDBE64984C6250626A2C20D"/>
  </w:style>
  <w:style w:type="paragraph" w:customStyle="1" w:styleId="4E59A7C84F61E34EB860F6E47C10F4CA">
    <w:name w:val="4E59A7C84F61E34EB860F6E47C10F4CA"/>
  </w:style>
  <w:style w:type="paragraph" w:customStyle="1" w:styleId="EFA4BCC2D4EAE842B5723CECA52E77EE">
    <w:name w:val="EFA4BCC2D4EAE842B5723CECA52E77EE"/>
  </w:style>
  <w:style w:type="paragraph" w:customStyle="1" w:styleId="D9A73E505B81674D8506A86FDD4F0355">
    <w:name w:val="D9A73E505B81674D8506A86FDD4F0355"/>
  </w:style>
  <w:style w:type="paragraph" w:customStyle="1" w:styleId="8A2CCA895A140446930376F624624867">
    <w:name w:val="8A2CCA895A140446930376F624624867"/>
  </w:style>
  <w:style w:type="paragraph" w:customStyle="1" w:styleId="952ACFA1DDF31D429AD6E7EB799F234A">
    <w:name w:val="952ACFA1DDF31D429AD6E7EB799F234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Resume">
      <a:dk1>
        <a:sysClr val="windowText" lastClr="000000"/>
      </a:dk1>
      <a:lt1>
        <a:sysClr val="window" lastClr="FFFFFF"/>
      </a:lt1>
      <a:dk2>
        <a:srgbClr val="4B3A2E"/>
      </a:dk2>
      <a:lt2>
        <a:srgbClr val="F1EFEE"/>
      </a:lt2>
      <a:accent1>
        <a:srgbClr val="9E4733"/>
      </a:accent1>
      <a:accent2>
        <a:srgbClr val="DBA84D"/>
      </a:accent2>
      <a:accent3>
        <a:srgbClr val="4A5C6E"/>
      </a:accent3>
      <a:accent4>
        <a:srgbClr val="C76B42"/>
      </a:accent4>
      <a:accent5>
        <a:srgbClr val="AB967D"/>
      </a:accent5>
      <a:accent6>
        <a:srgbClr val="8B465F"/>
      </a:accent6>
      <a:hlink>
        <a:srgbClr val="3D859C"/>
      </a:hlink>
      <a:folHlink>
        <a:srgbClr val="A65E8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Basic Resume.dotx</Template>
  <TotalTime>12</TotalTime>
  <Pages>1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Maria Salomon</cp:lastModifiedBy>
  <cp:revision>1</cp:revision>
  <dcterms:created xsi:type="dcterms:W3CDTF">2018-09-11T12:22:00Z</dcterms:created>
  <dcterms:modified xsi:type="dcterms:W3CDTF">2018-09-11T12:48:00Z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TF10002038</vt:lpwstr>
  </property>
</Properties>
</file>